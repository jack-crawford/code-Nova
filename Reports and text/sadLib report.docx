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CC13A" w14:textId="77777777" w:rsidR="00E06214" w:rsidRDefault="004C5F64" w:rsidP="004C5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Jack Crawford</w:t>
      </w:r>
    </w:p>
    <w:p w14:paraId="499D9447" w14:textId="77777777" w:rsidR="004C5F64" w:rsidRDefault="00DD4230" w:rsidP="004C5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1051</w:t>
      </w:r>
    </w:p>
    <w:p w14:paraId="3D4E4933" w14:textId="77777777" w:rsidR="00795A73" w:rsidRDefault="00DD4230" w:rsidP="004C5F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24, 2017</w:t>
      </w:r>
    </w:p>
    <w:p w14:paraId="7F5B0875" w14:textId="77777777" w:rsidR="007031BC" w:rsidRDefault="00DD4230" w:rsidP="00096B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C5AC9F6" wp14:editId="4202E950">
            <wp:extent cx="5943600" cy="2834640"/>
            <wp:effectExtent l="0" t="0" r="0" b="10160"/>
            <wp:docPr id="3" name="Picture 3" descr="/Users/jack/Desktop/Screen Shot 2017-09-24 at 5.09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ck/Desktop/Screen Shot 2017-09-24 at 5.09.16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Output: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9FA25B2" wp14:editId="6C85152C">
            <wp:extent cx="5943600" cy="2302510"/>
            <wp:effectExtent l="0" t="0" r="0" b="8890"/>
            <wp:docPr id="1" name="Picture 1" descr="/Users/jack/Desktop/Screen Shot 2017-09-24 at 5.09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ck/Desktop/Screen Shot 2017-09-24 at 5.09.06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7606" w14:textId="77777777" w:rsidR="00DD4230" w:rsidRDefault="00DD4230" w:rsidP="00096B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Comments: </w:t>
      </w:r>
    </w:p>
    <w:p w14:paraId="299CB865" w14:textId="77777777" w:rsidR="00DD4230" w:rsidRPr="004C5F64" w:rsidRDefault="00DD4230" w:rsidP="00096B5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Fun!</w:t>
      </w:r>
      <w:bookmarkStart w:id="0" w:name="_GoBack"/>
      <w:bookmarkEnd w:id="0"/>
    </w:p>
    <w:sectPr w:rsidR="00DD4230" w:rsidRPr="004C5F64" w:rsidSect="000F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30"/>
    <w:rsid w:val="00042237"/>
    <w:rsid w:val="00096B5B"/>
    <w:rsid w:val="000F54EC"/>
    <w:rsid w:val="001B74D8"/>
    <w:rsid w:val="00243454"/>
    <w:rsid w:val="002700CA"/>
    <w:rsid w:val="002E3275"/>
    <w:rsid w:val="00361D70"/>
    <w:rsid w:val="003A3DA3"/>
    <w:rsid w:val="003A5702"/>
    <w:rsid w:val="003E0DF7"/>
    <w:rsid w:val="004C5F64"/>
    <w:rsid w:val="004C6987"/>
    <w:rsid w:val="005013F4"/>
    <w:rsid w:val="007031BC"/>
    <w:rsid w:val="00761677"/>
    <w:rsid w:val="007738C5"/>
    <w:rsid w:val="00795A73"/>
    <w:rsid w:val="007B34C2"/>
    <w:rsid w:val="00A41F6F"/>
    <w:rsid w:val="00A630B5"/>
    <w:rsid w:val="00AD4125"/>
    <w:rsid w:val="00B47510"/>
    <w:rsid w:val="00C60AE4"/>
    <w:rsid w:val="00C66B49"/>
    <w:rsid w:val="00CD09D1"/>
    <w:rsid w:val="00D219CD"/>
    <w:rsid w:val="00D541DF"/>
    <w:rsid w:val="00D65A06"/>
    <w:rsid w:val="00D77284"/>
    <w:rsid w:val="00DB380B"/>
    <w:rsid w:val="00DD4230"/>
    <w:rsid w:val="00DE160F"/>
    <w:rsid w:val="00E06214"/>
    <w:rsid w:val="00FB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FEB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ck/Library/Group%20Containers/UBF8T346G9.Office/User%20Content.localized/Templates.localized/MLAForm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MLAFormat.dotx</Template>
  <TotalTime>2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Crawford</dc:creator>
  <cp:keywords/>
  <dc:description/>
  <cp:lastModifiedBy>Jack Crawford</cp:lastModifiedBy>
  <cp:revision>1</cp:revision>
  <dcterms:created xsi:type="dcterms:W3CDTF">2017-09-24T21:09:00Z</dcterms:created>
  <dcterms:modified xsi:type="dcterms:W3CDTF">2017-09-24T21:11:00Z</dcterms:modified>
</cp:coreProperties>
</file>