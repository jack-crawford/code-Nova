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214" w:rsidRDefault="004C5F64" w:rsidP="004C5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Jack Crawford</w:t>
      </w:r>
    </w:p>
    <w:p w:rsidR="004C5F64" w:rsidRDefault="00C86CDB" w:rsidP="004C5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1052</w:t>
      </w:r>
    </w:p>
    <w:p w:rsidR="00795A73" w:rsidRDefault="00C86CDB" w:rsidP="004C5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 </w:t>
      </w:r>
      <w:proofErr w:type="gramStart"/>
      <w:r>
        <w:rPr>
          <w:rFonts w:ascii="Times New Roman" w:hAnsi="Times New Roman" w:cs="Times New Roman"/>
        </w:rPr>
        <w:t>January,</w:t>
      </w:r>
      <w:proofErr w:type="gramEnd"/>
      <w:r>
        <w:rPr>
          <w:rFonts w:ascii="Times New Roman" w:hAnsi="Times New Roman" w:cs="Times New Roman"/>
        </w:rPr>
        <w:t xml:space="preserve"> 2018</w:t>
      </w:r>
    </w:p>
    <w:p w:rsidR="00C86CDB" w:rsidRDefault="00C86CDB" w:rsidP="00096B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09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31 at 11.20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DB" w:rsidRDefault="00C8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86CDB" w:rsidRDefault="00C86CDB" w:rsidP="00096B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7031BC" w:rsidRDefault="00C86CDB" w:rsidP="00096B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BF9780" wp14:editId="2323FFAA">
            <wp:extent cx="3373120" cy="3220490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31 at 11.21.3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986" cy="322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DB" w:rsidRDefault="00C86CDB" w:rsidP="00096B5B">
      <w:pPr>
        <w:spacing w:line="480" w:lineRule="auto"/>
        <w:rPr>
          <w:rFonts w:ascii="Times New Roman" w:hAnsi="Times New Roman" w:cs="Times New Roman"/>
        </w:rPr>
      </w:pPr>
    </w:p>
    <w:p w:rsidR="00C86CDB" w:rsidRPr="004C5F64" w:rsidRDefault="00C86CDB" w:rsidP="00096B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 assignment!!</w:t>
      </w:r>
      <w:bookmarkStart w:id="0" w:name="_GoBack"/>
      <w:bookmarkEnd w:id="0"/>
    </w:p>
    <w:sectPr w:rsidR="00C86CDB" w:rsidRPr="004C5F64" w:rsidSect="000F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DB"/>
    <w:rsid w:val="00042237"/>
    <w:rsid w:val="00096B5B"/>
    <w:rsid w:val="000F54EC"/>
    <w:rsid w:val="001B74D8"/>
    <w:rsid w:val="00243454"/>
    <w:rsid w:val="002700CA"/>
    <w:rsid w:val="002E3275"/>
    <w:rsid w:val="00361D70"/>
    <w:rsid w:val="003A3DA3"/>
    <w:rsid w:val="003A5702"/>
    <w:rsid w:val="003E0DF7"/>
    <w:rsid w:val="004C5F64"/>
    <w:rsid w:val="004C6987"/>
    <w:rsid w:val="005013F4"/>
    <w:rsid w:val="007031BC"/>
    <w:rsid w:val="00761677"/>
    <w:rsid w:val="007738C5"/>
    <w:rsid w:val="00795A73"/>
    <w:rsid w:val="007B34C2"/>
    <w:rsid w:val="00A41F6F"/>
    <w:rsid w:val="00A630B5"/>
    <w:rsid w:val="00AD4125"/>
    <w:rsid w:val="00B47510"/>
    <w:rsid w:val="00C60AE4"/>
    <w:rsid w:val="00C66B49"/>
    <w:rsid w:val="00C86CDB"/>
    <w:rsid w:val="00CD09D1"/>
    <w:rsid w:val="00D219CD"/>
    <w:rsid w:val="00D541DF"/>
    <w:rsid w:val="00D65A06"/>
    <w:rsid w:val="00D77284"/>
    <w:rsid w:val="00DB380B"/>
    <w:rsid w:val="00DE160F"/>
    <w:rsid w:val="00E06214"/>
    <w:rsid w:val="00FB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EE39F"/>
  <w15:chartTrackingRefBased/>
  <w15:docId w15:val="{4FB711BC-89AF-614A-970B-F09AA240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/Library/Group%20Containers/UBF8T346G9.Office/User%20Content.localized/Templates.localized/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3</TotalTime>
  <Pages>2</Pages>
  <Words>11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1</cp:revision>
  <dcterms:created xsi:type="dcterms:W3CDTF">2018-02-01T04:18:00Z</dcterms:created>
  <dcterms:modified xsi:type="dcterms:W3CDTF">2018-02-01T04:22:00Z</dcterms:modified>
</cp:coreProperties>
</file>